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CC87" w14:textId="77777777" w:rsidR="00ED76AA" w:rsidRDefault="00807499">
      <w:pPr>
        <w:pStyle w:val="Ttulo1"/>
        <w:rPr>
          <w:sz w:val="28"/>
          <w:szCs w:val="28"/>
        </w:rPr>
      </w:pPr>
      <w:r>
        <w:rPr>
          <w:sz w:val="28"/>
          <w:szCs w:val="28"/>
        </w:rPr>
        <w:t>Partes del programa:</w:t>
      </w:r>
    </w:p>
    <w:p w14:paraId="17352EC9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:</w:t>
      </w:r>
    </w:p>
    <w:p w14:paraId="6E50A364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Equipo/torneo</w:t>
      </w:r>
    </w:p>
    <w:p w14:paraId="26993362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listar/buscar</w:t>
      </w:r>
    </w:p>
    <w:p w14:paraId="5E54FA69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solicitar unirse</w:t>
      </w:r>
    </w:p>
    <w:p w14:paraId="7D1776BE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editar (solo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)</w:t>
      </w:r>
    </w:p>
    <w:p w14:paraId="083346BF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</w:t>
      </w:r>
    </w:p>
    <w:p w14:paraId="322DBA45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mostrar estadísticas(equipo) </w:t>
      </w:r>
    </w:p>
    <w:p w14:paraId="1F4FBB57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usuarios:</w:t>
      </w:r>
    </w:p>
    <w:p w14:paraId="50D2BD04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listar usuarios</w:t>
      </w:r>
    </w:p>
    <w:p w14:paraId="3FAA1613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contactar</w:t>
      </w:r>
    </w:p>
    <w:p w14:paraId="7B1DA5A6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invitar/seguir</w:t>
      </w:r>
    </w:p>
    <w:p w14:paraId="3B68CDD6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</w:t>
      </w:r>
    </w:p>
    <w:p w14:paraId="3EAD6063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Torneos </w:t>
      </w:r>
      <w:proofErr w:type="spellStart"/>
      <w:r>
        <w:rPr>
          <w:sz w:val="28"/>
          <w:szCs w:val="28"/>
        </w:rPr>
        <w:t>proximos</w:t>
      </w:r>
      <w:proofErr w:type="spellEnd"/>
    </w:p>
    <w:p w14:paraId="1C57810C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noticias</w:t>
      </w:r>
    </w:p>
    <w:p w14:paraId="63FE5CFC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equipos(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):</w:t>
      </w:r>
    </w:p>
    <w:p w14:paraId="30420F28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torneos(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):</w:t>
      </w:r>
    </w:p>
    <w:p w14:paraId="714C42AD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Usuarios (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):</w:t>
      </w:r>
    </w:p>
    <w:p w14:paraId="15A6DC30" w14:textId="77777777" w:rsidR="00ED76AA" w:rsidRDefault="00ED76AA">
      <w:pPr>
        <w:pStyle w:val="Prrafodelista"/>
        <w:ind w:left="2148"/>
        <w:rPr>
          <w:sz w:val="28"/>
          <w:szCs w:val="28"/>
        </w:rPr>
      </w:pPr>
    </w:p>
    <w:p w14:paraId="3D59E24C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Perfil(usuario):</w:t>
      </w:r>
    </w:p>
    <w:p w14:paraId="3C4B54AD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Editar usuario</w:t>
      </w:r>
    </w:p>
    <w:p w14:paraId="30FC4D3C" w14:textId="77777777" w:rsidR="00ED76AA" w:rsidRDefault="00807499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Listar </w:t>
      </w:r>
      <w:proofErr w:type="gramStart"/>
      <w:r>
        <w:rPr>
          <w:sz w:val="28"/>
          <w:szCs w:val="28"/>
        </w:rPr>
        <w:t>equipos usuario</w:t>
      </w:r>
      <w:proofErr w:type="gramEnd"/>
    </w:p>
    <w:p w14:paraId="5A2BCF36" w14:textId="77777777" w:rsidR="00ED76AA" w:rsidRDefault="0080749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Chat(opcional):</w:t>
      </w:r>
    </w:p>
    <w:p w14:paraId="5DB93158" w14:textId="77777777" w:rsidR="00ED76AA" w:rsidRDefault="00807499">
      <w:pPr>
        <w:pStyle w:val="Ttulo1"/>
        <w:rPr>
          <w:sz w:val="28"/>
          <w:szCs w:val="28"/>
        </w:rPr>
      </w:pPr>
      <w:r>
        <w:rPr>
          <w:sz w:val="28"/>
          <w:szCs w:val="28"/>
        </w:rPr>
        <w:t>Clases</w:t>
      </w:r>
    </w:p>
    <w:p w14:paraId="24A6D7EF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Usuario</w:t>
      </w:r>
    </w:p>
    <w:p w14:paraId="2FB6B2EF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Nick name</w:t>
      </w:r>
    </w:p>
    <w:p w14:paraId="0EFB3CC4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Name</w:t>
      </w:r>
    </w:p>
    <w:p w14:paraId="5756D8AF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9C3953B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Equipos[]</w:t>
      </w:r>
    </w:p>
    <w:p w14:paraId="1F40C23E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Juegos de preferencia[]</w:t>
      </w:r>
    </w:p>
    <w:p w14:paraId="126874C8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hijo de Usuario</w:t>
      </w:r>
    </w:p>
    <w:p w14:paraId="4C54CF3C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Equipo</w:t>
      </w:r>
    </w:p>
    <w:p w14:paraId="6C9EFB93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Jugadores []</w:t>
      </w:r>
    </w:p>
    <w:p w14:paraId="2A261AE2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</w:p>
    <w:p w14:paraId="12E219E9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Deportes[]</w:t>
      </w:r>
    </w:p>
    <w:p w14:paraId="0708AFE7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Torneos</w:t>
      </w:r>
    </w:p>
    <w:p w14:paraId="7350E37E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Equ</w:t>
      </w:r>
      <w:r>
        <w:rPr>
          <w:sz w:val="28"/>
          <w:szCs w:val="28"/>
        </w:rPr>
        <w:t>ipos[]</w:t>
      </w:r>
    </w:p>
    <w:p w14:paraId="013449EB" w14:textId="77777777" w:rsidR="00ED76AA" w:rsidRDefault="00807499">
      <w:pPr>
        <w:pStyle w:val="Prrafodelista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Descripcion</w:t>
      </w:r>
      <w:proofErr w:type="spellEnd"/>
    </w:p>
    <w:p w14:paraId="4E047AA3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DBUtil</w:t>
      </w:r>
      <w:proofErr w:type="spellEnd"/>
    </w:p>
    <w:p w14:paraId="1CE196E2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DBUsuario</w:t>
      </w:r>
      <w:proofErr w:type="spellEnd"/>
      <w:r>
        <w:rPr>
          <w:sz w:val="28"/>
          <w:szCs w:val="28"/>
        </w:rPr>
        <w:t xml:space="preserve"> hijo </w:t>
      </w:r>
      <w:proofErr w:type="spellStart"/>
      <w:r>
        <w:rPr>
          <w:sz w:val="28"/>
          <w:szCs w:val="28"/>
        </w:rPr>
        <w:t>DBUtil</w:t>
      </w:r>
      <w:proofErr w:type="spellEnd"/>
    </w:p>
    <w:p w14:paraId="15662EFA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DBAdmin</w:t>
      </w:r>
      <w:proofErr w:type="spellEnd"/>
      <w:r>
        <w:rPr>
          <w:sz w:val="28"/>
          <w:szCs w:val="28"/>
        </w:rPr>
        <w:t xml:space="preserve"> hijo de </w:t>
      </w:r>
      <w:proofErr w:type="spellStart"/>
      <w:r>
        <w:rPr>
          <w:sz w:val="28"/>
          <w:szCs w:val="28"/>
        </w:rPr>
        <w:t>DBUtil</w:t>
      </w:r>
      <w:proofErr w:type="spellEnd"/>
    </w:p>
    <w:p w14:paraId="0C24DC41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DBEquipo</w:t>
      </w:r>
      <w:proofErr w:type="spellEnd"/>
      <w:r>
        <w:rPr>
          <w:sz w:val="28"/>
          <w:szCs w:val="28"/>
        </w:rPr>
        <w:t xml:space="preserve"> hijo </w:t>
      </w:r>
      <w:proofErr w:type="spellStart"/>
      <w:r>
        <w:rPr>
          <w:sz w:val="28"/>
          <w:szCs w:val="28"/>
        </w:rPr>
        <w:t>DBUtil</w:t>
      </w:r>
      <w:proofErr w:type="spellEnd"/>
    </w:p>
    <w:p w14:paraId="7D225C43" w14:textId="77777777" w:rsidR="00ED76AA" w:rsidRDefault="00807499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DBTorneo</w:t>
      </w:r>
      <w:proofErr w:type="spellEnd"/>
      <w:r>
        <w:rPr>
          <w:sz w:val="28"/>
          <w:szCs w:val="28"/>
        </w:rPr>
        <w:t xml:space="preserve"> hijo </w:t>
      </w:r>
      <w:proofErr w:type="spellStart"/>
      <w:r>
        <w:rPr>
          <w:sz w:val="28"/>
          <w:szCs w:val="28"/>
        </w:rPr>
        <w:t>DBUtil</w:t>
      </w:r>
      <w:proofErr w:type="spellEnd"/>
    </w:p>
    <w:p w14:paraId="2A3A6E74" w14:textId="77777777" w:rsidR="00ED76AA" w:rsidRDefault="00807499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Funciones</w:t>
      </w:r>
    </w:p>
    <w:p w14:paraId="1EAC1236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Usuario:</w:t>
      </w:r>
    </w:p>
    <w:p w14:paraId="4A4372B0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Modificar perfil</w:t>
      </w:r>
    </w:p>
    <w:p w14:paraId="1893B84F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cuenta</w:t>
      </w:r>
    </w:p>
    <w:p w14:paraId="76127787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Crear equipo</w:t>
      </w:r>
    </w:p>
    <w:p w14:paraId="3D806529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:</w:t>
      </w:r>
    </w:p>
    <w:p w14:paraId="01B5BE20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usuario</w:t>
      </w:r>
    </w:p>
    <w:p w14:paraId="344B7824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Eliminar/crear torneo</w:t>
      </w:r>
    </w:p>
    <w:p w14:paraId="4E4CBE7E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Eliminar/crear equipo</w:t>
      </w:r>
    </w:p>
    <w:p w14:paraId="7134C834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Equipo:</w:t>
      </w:r>
    </w:p>
    <w:p w14:paraId="10F16A54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Eliminar/introducir jugador</w:t>
      </w:r>
    </w:p>
    <w:p w14:paraId="1888E0AD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Eliminar/introducir deporte</w:t>
      </w:r>
    </w:p>
    <w:p w14:paraId="561FFD40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Torneo:</w:t>
      </w:r>
    </w:p>
    <w:p w14:paraId="24436721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Eliminar/introducir equipo</w:t>
      </w:r>
    </w:p>
    <w:p w14:paraId="48D81F86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DBUtil</w:t>
      </w:r>
      <w:proofErr w:type="spellEnd"/>
      <w:r>
        <w:rPr>
          <w:sz w:val="28"/>
          <w:szCs w:val="28"/>
        </w:rPr>
        <w:t>:</w:t>
      </w:r>
    </w:p>
    <w:p w14:paraId="263E3CE9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Abrir conexión base de datos</w:t>
      </w:r>
    </w:p>
    <w:p w14:paraId="3CB37955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Cerrar conexión base de datos</w:t>
      </w:r>
    </w:p>
    <w:p w14:paraId="4C427EAE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ModelUsuario</w:t>
      </w:r>
      <w:proofErr w:type="spellEnd"/>
      <w:r>
        <w:rPr>
          <w:sz w:val="28"/>
          <w:szCs w:val="28"/>
        </w:rPr>
        <w:t>:</w:t>
      </w:r>
    </w:p>
    <w:p w14:paraId="2E02BA05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Modificar perfil</w:t>
      </w:r>
    </w:p>
    <w:p w14:paraId="39A71F5E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cuenta</w:t>
      </w:r>
    </w:p>
    <w:p w14:paraId="5B6B32E9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Crear equipo</w:t>
      </w:r>
    </w:p>
    <w:p w14:paraId="3A8D05B6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ModelAdmin</w:t>
      </w:r>
      <w:proofErr w:type="spellEnd"/>
    </w:p>
    <w:p w14:paraId="4F20F4A1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usuario</w:t>
      </w:r>
    </w:p>
    <w:p w14:paraId="3E559257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</w:t>
      </w:r>
      <w:r>
        <w:rPr>
          <w:sz w:val="28"/>
          <w:szCs w:val="28"/>
        </w:rPr>
        <w:t>iminar/crear torneo</w:t>
      </w:r>
    </w:p>
    <w:p w14:paraId="73DBE2E0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Eliminar/crear equipo</w:t>
      </w:r>
    </w:p>
    <w:p w14:paraId="559BB252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ModelEquipo</w:t>
      </w:r>
      <w:proofErr w:type="spellEnd"/>
    </w:p>
    <w:p w14:paraId="5114D2DF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Introducir/eliminar jugador</w:t>
      </w:r>
    </w:p>
    <w:p w14:paraId="26EAA21C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equipo</w:t>
      </w:r>
    </w:p>
    <w:p w14:paraId="1259D1A2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Cambiar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(opcional)</w:t>
      </w:r>
    </w:p>
    <w:p w14:paraId="1ACBF5F1" w14:textId="77777777" w:rsidR="00ED76AA" w:rsidRDefault="00807499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ModelTorneo</w:t>
      </w:r>
      <w:proofErr w:type="spellEnd"/>
    </w:p>
    <w:p w14:paraId="1DA6D9F9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Eliminar torneo</w:t>
      </w:r>
    </w:p>
    <w:p w14:paraId="2504DA82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Editar torneo</w:t>
      </w:r>
    </w:p>
    <w:p w14:paraId="463F77C8" w14:textId="77777777" w:rsidR="00ED76AA" w:rsidRDefault="00807499">
      <w:pPr>
        <w:pStyle w:val="Prrafode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Introducir equipo</w:t>
      </w:r>
    </w:p>
    <w:p w14:paraId="0BE3033C" w14:textId="77777777" w:rsidR="00ED76AA" w:rsidRDefault="00ED76AA"/>
    <w:sectPr w:rsidR="00ED76AA">
      <w:headerReference w:type="default" r:id="rId7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0BED" w14:textId="77777777" w:rsidR="00807499" w:rsidRDefault="00807499">
      <w:pPr>
        <w:spacing w:after="0" w:line="240" w:lineRule="auto"/>
      </w:pPr>
      <w:r>
        <w:separator/>
      </w:r>
    </w:p>
  </w:endnote>
  <w:endnote w:type="continuationSeparator" w:id="0">
    <w:p w14:paraId="32646EE9" w14:textId="77777777" w:rsidR="00807499" w:rsidRDefault="0080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913B" w14:textId="77777777" w:rsidR="00807499" w:rsidRDefault="008074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D31AFA" w14:textId="77777777" w:rsidR="00807499" w:rsidRDefault="0080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36C3" w14:textId="77777777" w:rsidR="00DB16CF" w:rsidRDefault="00807499">
    <w:pPr>
      <w:pStyle w:val="Encabezado"/>
      <w:tabs>
        <w:tab w:val="clear" w:pos="4252"/>
        <w:tab w:val="clear" w:pos="8504"/>
        <w:tab w:val="left" w:pos="1680"/>
      </w:tabs>
      <w:jc w:val="center"/>
    </w:pPr>
    <w:r>
      <w:t>Jomaso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91B"/>
    <w:multiLevelType w:val="multilevel"/>
    <w:tmpl w:val="02246402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 w15:restartNumberingAfterBreak="0">
    <w:nsid w:val="1CFD3E85"/>
    <w:multiLevelType w:val="multilevel"/>
    <w:tmpl w:val="5BB80C96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FF90E10"/>
    <w:multiLevelType w:val="multilevel"/>
    <w:tmpl w:val="76C60380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72600547">
    <w:abstractNumId w:val="0"/>
  </w:num>
  <w:num w:numId="2" w16cid:durableId="626394555">
    <w:abstractNumId w:val="1"/>
  </w:num>
  <w:num w:numId="3" w16cid:durableId="114230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76AA"/>
    <w:rsid w:val="00807499"/>
    <w:rsid w:val="00A476D9"/>
    <w:rsid w:val="00E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9882"/>
  <w15:docId w15:val="{275D9AFD-0C04-4C48-A4D0-09F26C3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2</dc:creator>
  <dc:description/>
  <cp:lastModifiedBy>OSCAR MARTINEZ ROSELL</cp:lastModifiedBy>
  <cp:revision>2</cp:revision>
  <dcterms:created xsi:type="dcterms:W3CDTF">2022-05-25T06:42:00Z</dcterms:created>
  <dcterms:modified xsi:type="dcterms:W3CDTF">2022-05-25T06:42:00Z</dcterms:modified>
</cp:coreProperties>
</file>